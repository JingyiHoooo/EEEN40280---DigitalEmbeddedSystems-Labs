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0A75" w:rsidRDefault="00FB0A75" w:rsidP="00FB0A75">
      <w:pPr>
        <w:pStyle w:val="Banner"/>
      </w:pPr>
      <w:r>
        <w:t>UCD</w:t>
      </w:r>
      <w:r>
        <w:rPr>
          <w:noProof/>
          <w:sz w:val="20"/>
          <w:lang w:val="en-IE" w:eastAsia="en-IE"/>
        </w:rPr>
        <w:drawing>
          <wp:anchor distT="0" distB="0" distL="0" distR="1980565" simplePos="0" relativeHeight="251660288" behindDoc="0" locked="1" layoutInCell="1" allowOverlap="0" wp14:anchorId="739CC7F8" wp14:editId="60B068A2">
            <wp:simplePos x="0" y="0"/>
            <wp:positionH relativeFrom="margin">
              <wp:align>left</wp:align>
            </wp:positionH>
            <wp:positionV relativeFrom="page">
              <wp:posOffset>828040</wp:posOffset>
            </wp:positionV>
            <wp:extent cx="622935" cy="902335"/>
            <wp:effectExtent l="0" t="0" r="5715" b="0"/>
            <wp:wrapSquare wrapText="right"/>
            <wp:docPr id="15" name="Picture 2" descr="ucd_brandmark_bla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cd_brandmark_black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35" cy="902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D5EAF">
        <w:t xml:space="preserve"> School of Electrical and</w:t>
      </w:r>
      <w:r>
        <w:t xml:space="preserve"> Electronic Engineering</w:t>
      </w:r>
    </w:p>
    <w:p w:rsidR="00FB0A75" w:rsidRDefault="00FB0A75" w:rsidP="00FB0A75">
      <w:pPr>
        <w:pStyle w:val="Banner"/>
        <w:spacing w:after="240"/>
      </w:pPr>
      <w:r>
        <w:t xml:space="preserve">EEEN40280 </w:t>
      </w:r>
      <w:r>
        <w:br/>
        <w:t>Digital and Embedded Systems</w:t>
      </w:r>
    </w:p>
    <w:p w:rsidR="00FB0A75" w:rsidRDefault="00795C4F" w:rsidP="00FB0A75">
      <w:pPr>
        <w:pStyle w:val="Exptname"/>
        <w:spacing w:before="360" w:after="360"/>
      </w:pPr>
      <w:r>
        <w:t>System on Chip Design</w:t>
      </w:r>
      <w:r w:rsidR="00D22D88">
        <w:t xml:space="preserve"> </w:t>
      </w:r>
      <w:r w:rsidR="00FB0A75">
        <w:t>Report</w:t>
      </w:r>
    </w:p>
    <w:p w:rsidR="00A81AB4" w:rsidRDefault="00F56041" w:rsidP="008720DE">
      <w:pPr>
        <w:spacing w:before="240"/>
      </w:pPr>
      <w:bookmarkStart w:id="0" w:name="_GoBack"/>
      <w:bookmarkEnd w:id="0"/>
      <w:r w:rsidRPr="0046716F">
        <w:rPr>
          <w:bCs/>
          <w:noProof/>
          <w:sz w:val="20"/>
          <w:lang w:val="en-IE" w:eastAsia="en-IE"/>
        </w:rPr>
        <mc:AlternateContent>
          <mc:Choice Requires="wps">
            <w:drawing>
              <wp:anchor distT="0" distB="144145" distL="252095" distR="114300" simplePos="0" relativeHeight="251662336" behindDoc="0" locked="1" layoutInCell="0" allowOverlap="0" wp14:anchorId="707C709F" wp14:editId="70F96E62">
                <wp:simplePos x="0" y="0"/>
                <wp:positionH relativeFrom="column">
                  <wp:align>center</wp:align>
                </wp:positionH>
                <wp:positionV relativeFrom="paragraph">
                  <wp:posOffset>36195</wp:posOffset>
                </wp:positionV>
                <wp:extent cx="5284470" cy="3980815"/>
                <wp:effectExtent l="0" t="0" r="11430" b="19685"/>
                <wp:wrapTopAndBottom/>
                <wp:docPr id="1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84470" cy="39811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6041" w:rsidRDefault="00F56041" w:rsidP="00AB3D25">
                            <w:pPr>
                              <w:tabs>
                                <w:tab w:val="left" w:pos="1134"/>
                                <w:tab w:val="left" w:pos="4253"/>
                              </w:tabs>
                              <w:spacing w:before="360" w:after="240"/>
                            </w:pPr>
                            <w:r>
                              <w:rPr>
                                <w:b/>
                                <w:bCs/>
                              </w:rPr>
                              <w:t>Name</w:t>
                            </w:r>
                            <w:r w:rsidR="00AB3D25"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  <w:t xml:space="preserve">Student Number  </w:t>
                            </w:r>
                          </w:p>
                          <w:p w:rsidR="00F56041" w:rsidRDefault="00442555" w:rsidP="00F56041">
                            <w:pPr>
                              <w:tabs>
                                <w:tab w:val="left" w:pos="5103"/>
                              </w:tabs>
                              <w:spacing w:before="360" w:after="240"/>
                            </w:pPr>
                            <w:r>
                              <w:rPr>
                                <w:b/>
                                <w:bCs/>
                              </w:rPr>
                              <w:t>Working with</w:t>
                            </w:r>
                            <w:r w:rsidR="00F56041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</w:p>
                          <w:p w:rsidR="00F56041" w:rsidRDefault="00F56041" w:rsidP="00F56041">
                            <w:pPr>
                              <w:spacing w:after="12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I certify that ALL of the following are true:</w:t>
                            </w:r>
                          </w:p>
                          <w:p w:rsidR="00F56041" w:rsidRPr="001A7FCC" w:rsidRDefault="00F56041" w:rsidP="00F5604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120"/>
                              <w:ind w:left="284" w:hanging="284"/>
                              <w:contextualSpacing w:val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I have</w:t>
                            </w:r>
                            <w:r w:rsidRPr="001A7FCC">
                              <w:rPr>
                                <w:sz w:val="20"/>
                              </w:rPr>
                              <w:t xml:space="preserve"> read the </w:t>
                            </w:r>
                            <w:r w:rsidRPr="001A7FCC">
                              <w:rPr>
                                <w:i/>
                                <w:sz w:val="20"/>
                              </w:rPr>
                              <w:t>UCD Plagiarism Policy</w:t>
                            </w:r>
                            <w:r w:rsidRPr="001A7FCC">
                              <w:rPr>
                                <w:sz w:val="20"/>
                              </w:rPr>
                              <w:t xml:space="preserve"> and the </w:t>
                            </w:r>
                            <w:r w:rsidRPr="001A7FCC">
                              <w:rPr>
                                <w:i/>
                                <w:sz w:val="20"/>
                              </w:rPr>
                              <w:t>College of Engineering and Architecture Plagiarism Protocol</w:t>
                            </w:r>
                            <w:r w:rsidRPr="001A7FCC">
                              <w:rPr>
                                <w:sz w:val="20"/>
                              </w:rPr>
                              <w:t xml:space="preserve">.  (These documents are available on </w:t>
                            </w:r>
                            <w:proofErr w:type="spellStart"/>
                            <w:r w:rsidR="00AB3D25">
                              <w:rPr>
                                <w:sz w:val="20"/>
                              </w:rPr>
                              <w:t>Brightspace</w:t>
                            </w:r>
                            <w:proofErr w:type="spellEnd"/>
                            <w:r w:rsidRPr="001A7FCC">
                              <w:rPr>
                                <w:sz w:val="20"/>
                              </w:rPr>
                              <w:t xml:space="preserve">, under </w:t>
                            </w:r>
                            <w:r w:rsidR="00AB3D25">
                              <w:rPr>
                                <w:sz w:val="20"/>
                              </w:rPr>
                              <w:t xml:space="preserve">Lab </w:t>
                            </w:r>
                            <w:r w:rsidR="00F34286">
                              <w:rPr>
                                <w:sz w:val="20"/>
                              </w:rPr>
                              <w:t>Assignment</w:t>
                            </w:r>
                            <w:r w:rsidR="00AB3D25">
                              <w:rPr>
                                <w:sz w:val="20"/>
                              </w:rPr>
                              <w:t>s</w:t>
                            </w:r>
                            <w:r w:rsidRPr="001A7FCC">
                              <w:rPr>
                                <w:sz w:val="20"/>
                              </w:rPr>
                              <w:t>.)</w:t>
                            </w:r>
                          </w:p>
                          <w:p w:rsidR="00F56041" w:rsidRPr="001A7FCC" w:rsidRDefault="00F56041" w:rsidP="00F5604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120"/>
                              <w:ind w:left="284" w:hanging="284"/>
                              <w:contextualSpacing w:val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I</w:t>
                            </w:r>
                            <w:r w:rsidRPr="001A7FCC">
                              <w:rPr>
                                <w:sz w:val="20"/>
                              </w:rPr>
                              <w:t xml:space="preserve"> understand fully the definition of plagiarism and the consequences of plagiarism as discussed in the documents above.</w:t>
                            </w:r>
                          </w:p>
                          <w:p w:rsidR="00F56041" w:rsidRPr="001A7FCC" w:rsidRDefault="00F56041" w:rsidP="00F5604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120"/>
                              <w:ind w:left="284" w:hanging="284"/>
                              <w:contextualSpacing w:val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I</w:t>
                            </w:r>
                            <w:r w:rsidRPr="001A7FCC">
                              <w:rPr>
                                <w:sz w:val="20"/>
                              </w:rPr>
                              <w:t xml:space="preserve"> recognise that any work that has been plagiarised (in whole or in part) may be subject to penalties, as outlined in the documents above.</w:t>
                            </w:r>
                          </w:p>
                          <w:p w:rsidR="00F56041" w:rsidRPr="001A7FCC" w:rsidRDefault="00F56041" w:rsidP="00F5604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120"/>
                              <w:ind w:left="284" w:hanging="284"/>
                              <w:contextualSpacing w:val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I have not previously</w:t>
                            </w:r>
                            <w:r w:rsidRPr="001A7FCC">
                              <w:rPr>
                                <w:sz w:val="20"/>
                              </w:rPr>
                              <w:t xml:space="preserve"> submitted this work, or any version of it, for assessment in any other module in this University, or any other institution.</w:t>
                            </w:r>
                          </w:p>
                          <w:p w:rsidR="00F56041" w:rsidRPr="001A7FCC" w:rsidRDefault="00F56041" w:rsidP="00F5604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120"/>
                              <w:ind w:left="284" w:hanging="284"/>
                              <w:contextualSpacing w:val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I</w:t>
                            </w:r>
                            <w:r w:rsidRPr="001A7FCC">
                              <w:rPr>
                                <w:sz w:val="20"/>
                              </w:rPr>
                              <w:t xml:space="preserve"> have not plagiarised any part of this </w:t>
                            </w:r>
                            <w:r>
                              <w:rPr>
                                <w:sz w:val="20"/>
                              </w:rPr>
                              <w:t>report.  The work described was done by the team, but this report is</w:t>
                            </w:r>
                            <w:r w:rsidRPr="001A7FCC">
                              <w:rPr>
                                <w:sz w:val="20"/>
                              </w:rPr>
                              <w:t xml:space="preserve"> all </w:t>
                            </w:r>
                            <w:r>
                              <w:rPr>
                                <w:sz w:val="20"/>
                              </w:rPr>
                              <w:t>my</w:t>
                            </w:r>
                            <w:r w:rsidRPr="001A7FCC">
                              <w:rPr>
                                <w:sz w:val="20"/>
                              </w:rPr>
                              <w:t xml:space="preserve"> own original work, except where </w:t>
                            </w:r>
                            <w:r>
                              <w:rPr>
                                <w:sz w:val="20"/>
                              </w:rPr>
                              <w:t xml:space="preserve">otherwise </w:t>
                            </w:r>
                            <w:r w:rsidRPr="001A7FCC">
                              <w:rPr>
                                <w:sz w:val="20"/>
                              </w:rPr>
                              <w:t xml:space="preserve">acknowledged in the </w:t>
                            </w:r>
                            <w:r>
                              <w:rPr>
                                <w:sz w:val="20"/>
                              </w:rPr>
                              <w:t>report</w:t>
                            </w:r>
                            <w:r w:rsidRPr="001A7FCC">
                              <w:rPr>
                                <w:sz w:val="20"/>
                              </w:rPr>
                              <w:t>.</w:t>
                            </w:r>
                          </w:p>
                          <w:p w:rsidR="00F56041" w:rsidRDefault="00F56041" w:rsidP="00F56041">
                            <w:pPr>
                              <w:spacing w:before="600"/>
                            </w:pPr>
                            <w:r>
                              <w:rPr>
                                <w:b/>
                                <w:bCs/>
                              </w:rPr>
                              <w:t>Signed:</w:t>
                            </w:r>
                            <w:r>
                              <w:t xml:space="preserve"> _____________________________      </w:t>
                            </w:r>
                            <w:r>
                              <w:rPr>
                                <w:b/>
                                <w:bCs/>
                              </w:rPr>
                              <w:t>Date:</w:t>
                            </w:r>
                            <w:r>
                              <w:t xml:space="preserve">    </w:t>
                            </w:r>
                            <w:r w:rsidR="00AB3D25">
                              <w:fldChar w:fldCharType="begin"/>
                            </w:r>
                            <w:r w:rsidR="00AB3D25">
                              <w:instrText xml:space="preserve"> DATE \@ "dd MMMM yyyy" </w:instrText>
                            </w:r>
                            <w:r w:rsidR="00AB3D25">
                              <w:fldChar w:fldCharType="separate"/>
                            </w:r>
                            <w:r w:rsidR="00AB3D25">
                              <w:rPr>
                                <w:noProof/>
                              </w:rPr>
                              <w:t>20 March 2019</w:t>
                            </w:r>
                            <w:r w:rsidR="00AB3D25"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0;margin-top:2.85pt;width:416.1pt;height:313.45pt;z-index:251662336;visibility:visible;mso-wrap-style:square;mso-width-percent:0;mso-height-percent:0;mso-wrap-distance-left:19.85pt;mso-wrap-distance-top:0;mso-wrap-distance-right:9pt;mso-wrap-distance-bottom:11.35pt;mso-position-horizontal:center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" o:allowincell="f" o:allowoverlap="f" strokeweight="1pt">
                <v:textbox>
                  <w:txbxContent>
                    <w:p w:rsidR="00F56041" w:rsidRDefault="00F56041" w:rsidP="00AB3D25">
                      <w:pPr>
                        <w:tabs>
                          <w:tab w:val="left" w:pos="1134"/>
                          <w:tab w:val="left" w:pos="4253"/>
                        </w:tabs>
                        <w:spacing w:before="360" w:after="240"/>
                      </w:pPr>
                      <w:r>
                        <w:rPr>
                          <w:b/>
                          <w:bCs/>
                        </w:rPr>
                        <w:t>Name</w:t>
                      </w:r>
                      <w:r w:rsidR="00AB3D25"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  <w:t xml:space="preserve">Student Number  </w:t>
                      </w:r>
                    </w:p>
                    <w:p w:rsidR="00F56041" w:rsidRDefault="00442555" w:rsidP="00F56041">
                      <w:pPr>
                        <w:tabs>
                          <w:tab w:val="left" w:pos="5103"/>
                        </w:tabs>
                        <w:spacing w:before="360" w:after="240"/>
                      </w:pPr>
                      <w:r>
                        <w:rPr>
                          <w:b/>
                          <w:bCs/>
                        </w:rPr>
                        <w:t>Working with</w:t>
                      </w:r>
                      <w:r w:rsidR="00F56041">
                        <w:rPr>
                          <w:b/>
                          <w:bCs/>
                        </w:rPr>
                        <w:t xml:space="preserve"> </w:t>
                      </w:r>
                    </w:p>
                    <w:p w:rsidR="00F56041" w:rsidRDefault="00F56041" w:rsidP="00F56041">
                      <w:pPr>
                        <w:spacing w:after="12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I certify that ALL of the following are true:</w:t>
                      </w:r>
                    </w:p>
                    <w:p w:rsidR="00F56041" w:rsidRPr="001A7FCC" w:rsidRDefault="00F56041" w:rsidP="00F5604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120"/>
                        <w:ind w:left="284" w:hanging="284"/>
                        <w:contextualSpacing w:val="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I have</w:t>
                      </w:r>
                      <w:r w:rsidRPr="001A7FCC">
                        <w:rPr>
                          <w:sz w:val="20"/>
                        </w:rPr>
                        <w:t xml:space="preserve"> read the </w:t>
                      </w:r>
                      <w:r w:rsidRPr="001A7FCC">
                        <w:rPr>
                          <w:i/>
                          <w:sz w:val="20"/>
                        </w:rPr>
                        <w:t>UCD Plagiarism Policy</w:t>
                      </w:r>
                      <w:r w:rsidRPr="001A7FCC">
                        <w:rPr>
                          <w:sz w:val="20"/>
                        </w:rPr>
                        <w:t xml:space="preserve"> and the </w:t>
                      </w:r>
                      <w:r w:rsidRPr="001A7FCC">
                        <w:rPr>
                          <w:i/>
                          <w:sz w:val="20"/>
                        </w:rPr>
                        <w:t>College of Engineering and Architecture Plagiarism Protocol</w:t>
                      </w:r>
                      <w:r w:rsidRPr="001A7FCC">
                        <w:rPr>
                          <w:sz w:val="20"/>
                        </w:rPr>
                        <w:t xml:space="preserve">.  (These documents are available on </w:t>
                      </w:r>
                      <w:proofErr w:type="spellStart"/>
                      <w:r w:rsidR="00AB3D25">
                        <w:rPr>
                          <w:sz w:val="20"/>
                        </w:rPr>
                        <w:t>Brightspace</w:t>
                      </w:r>
                      <w:proofErr w:type="spellEnd"/>
                      <w:r w:rsidRPr="001A7FCC">
                        <w:rPr>
                          <w:sz w:val="20"/>
                        </w:rPr>
                        <w:t xml:space="preserve">, under </w:t>
                      </w:r>
                      <w:r w:rsidR="00AB3D25">
                        <w:rPr>
                          <w:sz w:val="20"/>
                        </w:rPr>
                        <w:t xml:space="preserve">Lab </w:t>
                      </w:r>
                      <w:r w:rsidR="00F34286">
                        <w:rPr>
                          <w:sz w:val="20"/>
                        </w:rPr>
                        <w:t>Assignment</w:t>
                      </w:r>
                      <w:r w:rsidR="00AB3D25">
                        <w:rPr>
                          <w:sz w:val="20"/>
                        </w:rPr>
                        <w:t>s</w:t>
                      </w:r>
                      <w:r w:rsidRPr="001A7FCC">
                        <w:rPr>
                          <w:sz w:val="20"/>
                        </w:rPr>
                        <w:t>.)</w:t>
                      </w:r>
                    </w:p>
                    <w:p w:rsidR="00F56041" w:rsidRPr="001A7FCC" w:rsidRDefault="00F56041" w:rsidP="00F5604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120"/>
                        <w:ind w:left="284" w:hanging="284"/>
                        <w:contextualSpacing w:val="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I</w:t>
                      </w:r>
                      <w:r w:rsidRPr="001A7FCC">
                        <w:rPr>
                          <w:sz w:val="20"/>
                        </w:rPr>
                        <w:t xml:space="preserve"> understand fully the definition of plagiarism and the consequences of plagiarism as discussed in the documents above.</w:t>
                      </w:r>
                    </w:p>
                    <w:p w:rsidR="00F56041" w:rsidRPr="001A7FCC" w:rsidRDefault="00F56041" w:rsidP="00F5604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120"/>
                        <w:ind w:left="284" w:hanging="284"/>
                        <w:contextualSpacing w:val="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I</w:t>
                      </w:r>
                      <w:r w:rsidRPr="001A7FCC">
                        <w:rPr>
                          <w:sz w:val="20"/>
                        </w:rPr>
                        <w:t xml:space="preserve"> recognise that any work that has been plagiarised (in whole or in part) may be subject to penalties, as outlined in the documents above.</w:t>
                      </w:r>
                    </w:p>
                    <w:p w:rsidR="00F56041" w:rsidRPr="001A7FCC" w:rsidRDefault="00F56041" w:rsidP="00F5604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120"/>
                        <w:ind w:left="284" w:hanging="284"/>
                        <w:contextualSpacing w:val="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I have not previously</w:t>
                      </w:r>
                      <w:r w:rsidRPr="001A7FCC">
                        <w:rPr>
                          <w:sz w:val="20"/>
                        </w:rPr>
                        <w:t xml:space="preserve"> submitted this work, or any version of it, for assessment in any other module in this University, or any other institution.</w:t>
                      </w:r>
                    </w:p>
                    <w:p w:rsidR="00F56041" w:rsidRPr="001A7FCC" w:rsidRDefault="00F56041" w:rsidP="00F5604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120"/>
                        <w:ind w:left="284" w:hanging="284"/>
                        <w:contextualSpacing w:val="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I</w:t>
                      </w:r>
                      <w:r w:rsidRPr="001A7FCC">
                        <w:rPr>
                          <w:sz w:val="20"/>
                        </w:rPr>
                        <w:t xml:space="preserve"> have not plagiarised any part of this </w:t>
                      </w:r>
                      <w:r>
                        <w:rPr>
                          <w:sz w:val="20"/>
                        </w:rPr>
                        <w:t>report.  The work described was done by the team, but this report is</w:t>
                      </w:r>
                      <w:r w:rsidRPr="001A7FCC">
                        <w:rPr>
                          <w:sz w:val="20"/>
                        </w:rPr>
                        <w:t xml:space="preserve"> all </w:t>
                      </w:r>
                      <w:r>
                        <w:rPr>
                          <w:sz w:val="20"/>
                        </w:rPr>
                        <w:t>my</w:t>
                      </w:r>
                      <w:r w:rsidRPr="001A7FCC">
                        <w:rPr>
                          <w:sz w:val="20"/>
                        </w:rPr>
                        <w:t xml:space="preserve"> own original work, except where </w:t>
                      </w:r>
                      <w:r>
                        <w:rPr>
                          <w:sz w:val="20"/>
                        </w:rPr>
                        <w:t xml:space="preserve">otherwise </w:t>
                      </w:r>
                      <w:r w:rsidRPr="001A7FCC">
                        <w:rPr>
                          <w:sz w:val="20"/>
                        </w:rPr>
                        <w:t xml:space="preserve">acknowledged in the </w:t>
                      </w:r>
                      <w:r>
                        <w:rPr>
                          <w:sz w:val="20"/>
                        </w:rPr>
                        <w:t>report</w:t>
                      </w:r>
                      <w:r w:rsidRPr="001A7FCC">
                        <w:rPr>
                          <w:sz w:val="20"/>
                        </w:rPr>
                        <w:t>.</w:t>
                      </w:r>
                    </w:p>
                    <w:p w:rsidR="00F56041" w:rsidRDefault="00F56041" w:rsidP="00F56041">
                      <w:pPr>
                        <w:spacing w:before="600"/>
                      </w:pPr>
                      <w:r>
                        <w:rPr>
                          <w:b/>
                          <w:bCs/>
                        </w:rPr>
                        <w:t>Signed:</w:t>
                      </w:r>
                      <w:r>
                        <w:t xml:space="preserve"> _____________________________      </w:t>
                      </w:r>
                      <w:r>
                        <w:rPr>
                          <w:b/>
                          <w:bCs/>
                        </w:rPr>
                        <w:t>Date:</w:t>
                      </w:r>
                      <w:r>
                        <w:t xml:space="preserve">    </w:t>
                      </w:r>
                      <w:r w:rsidR="00AB3D25">
                        <w:fldChar w:fldCharType="begin"/>
                      </w:r>
                      <w:r w:rsidR="00AB3D25">
                        <w:instrText xml:space="preserve"> DATE \@ "dd MMMM yyyy" </w:instrText>
                      </w:r>
                      <w:r w:rsidR="00AB3D25">
                        <w:fldChar w:fldCharType="separate"/>
                      </w:r>
                      <w:r w:rsidR="00AB3D25">
                        <w:rPr>
                          <w:noProof/>
                        </w:rPr>
                        <w:t>20 March 2019</w:t>
                      </w:r>
                      <w:r w:rsidR="00AB3D25">
                        <w:fldChar w:fldCharType="end"/>
                      </w:r>
                    </w:p>
                  </w:txbxContent>
                </v:textbox>
                <w10:wrap type="topAndBottom"/>
                <w10:anchorlock/>
              </v:shape>
            </w:pict>
          </mc:Fallback>
        </mc:AlternateContent>
      </w:r>
    </w:p>
    <w:p w:rsidR="00F56041" w:rsidRDefault="00F56041" w:rsidP="00F56041"/>
    <w:sectPr w:rsidR="00F56041">
      <w:footerReference w:type="even" r:id="rId9"/>
      <w:footerReference w:type="default" r:id="rId10"/>
      <w:footerReference w:type="first" r:id="rId11"/>
      <w:pgSz w:w="11907" w:h="16840" w:code="9"/>
      <w:pgMar w:top="1418" w:right="1701" w:bottom="1418" w:left="1701" w:header="851" w:footer="68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7D06" w:rsidRDefault="00217D06">
      <w:pPr>
        <w:spacing w:after="0"/>
      </w:pPr>
      <w:r>
        <w:separator/>
      </w:r>
    </w:p>
  </w:endnote>
  <w:endnote w:type="continuationSeparator" w:id="0">
    <w:p w:rsidR="00217D06" w:rsidRDefault="00217D0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1AB4" w:rsidRDefault="00A81AB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A81AB4" w:rsidRDefault="00A81AB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1AB4" w:rsidRDefault="00A81AB4">
    <w:pPr>
      <w:pStyle w:val="Footer"/>
      <w:rPr>
        <w:sz w:val="20"/>
      </w:rPr>
    </w:pPr>
    <w:r>
      <w:rPr>
        <w:sz w:val="20"/>
      </w:rP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BB6482"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1AB4" w:rsidRDefault="00795C4F">
    <w:pPr>
      <w:pStyle w:val="Footer"/>
    </w:pPr>
    <w:r>
      <w:t>April</w:t>
    </w:r>
    <w:r w:rsidR="00BB6482">
      <w:t xml:space="preserve"> 201</w:t>
    </w:r>
    <w:r w:rsidR="00AB3D25">
      <w:t>9</w:t>
    </w:r>
    <w:r w:rsidR="00A81AB4">
      <w:tab/>
    </w:r>
    <w:r w:rsidR="00A81AB4">
      <w:rPr>
        <w:rStyle w:val="PageNumber"/>
      </w:rPr>
      <w:fldChar w:fldCharType="begin"/>
    </w:r>
    <w:r w:rsidR="00A81AB4">
      <w:rPr>
        <w:rStyle w:val="PageNumber"/>
      </w:rPr>
      <w:instrText xml:space="preserve"> PAGE </w:instrText>
    </w:r>
    <w:r w:rsidR="00A81AB4">
      <w:rPr>
        <w:rStyle w:val="PageNumber"/>
      </w:rPr>
      <w:fldChar w:fldCharType="separate"/>
    </w:r>
    <w:r w:rsidR="00AB3D25">
      <w:rPr>
        <w:rStyle w:val="PageNumber"/>
        <w:noProof/>
      </w:rPr>
      <w:t>1</w:t>
    </w:r>
    <w:r w:rsidR="00A81AB4">
      <w:rPr>
        <w:rStyle w:val="PageNumber"/>
      </w:rPr>
      <w:fldChar w:fldCharType="end"/>
    </w:r>
    <w:r w:rsidR="00A81AB4">
      <w:rPr>
        <w:rStyle w:val="PageNumber"/>
        <w:sz w:val="16"/>
      </w:rPr>
      <w:tab/>
      <w:t>EEEN402</w:t>
    </w:r>
    <w:r w:rsidR="004A7A60">
      <w:rPr>
        <w:rStyle w:val="PageNumber"/>
        <w:sz w:val="16"/>
      </w:rPr>
      <w:t>8</w:t>
    </w:r>
    <w:r w:rsidR="00A81AB4">
      <w:rPr>
        <w:rStyle w:val="PageNumber"/>
        <w:sz w:val="16"/>
      </w:rPr>
      <w:t>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7D06" w:rsidRDefault="00217D06">
      <w:pPr>
        <w:spacing w:after="0"/>
      </w:pPr>
      <w:r>
        <w:separator/>
      </w:r>
    </w:p>
  </w:footnote>
  <w:footnote w:type="continuationSeparator" w:id="0">
    <w:p w:rsidR="00217D06" w:rsidRDefault="00217D0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8A2B38"/>
    <w:multiLevelType w:val="hybridMultilevel"/>
    <w:tmpl w:val="9B6CF63A"/>
    <w:lvl w:ilvl="0" w:tplc="13703014">
      <w:start w:val="1"/>
      <w:numFmt w:val="decimal"/>
      <w:pStyle w:val="Procstep"/>
      <w:lvlText w:val="%1."/>
      <w:lvlJc w:val="left"/>
      <w:pPr>
        <w:tabs>
          <w:tab w:val="num" w:pos="567"/>
        </w:tabs>
        <w:ind w:left="567" w:hanging="567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73543236"/>
    <w:multiLevelType w:val="hybridMultilevel"/>
    <w:tmpl w:val="E708CC9E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444A"/>
    <w:rsid w:val="001D3F03"/>
    <w:rsid w:val="001F347D"/>
    <w:rsid w:val="00217D06"/>
    <w:rsid w:val="002F3227"/>
    <w:rsid w:val="0030179A"/>
    <w:rsid w:val="0035219E"/>
    <w:rsid w:val="003761C0"/>
    <w:rsid w:val="00442555"/>
    <w:rsid w:val="00465EC2"/>
    <w:rsid w:val="004A7A60"/>
    <w:rsid w:val="004C0662"/>
    <w:rsid w:val="005B622E"/>
    <w:rsid w:val="005D5EAF"/>
    <w:rsid w:val="00622121"/>
    <w:rsid w:val="00782C4F"/>
    <w:rsid w:val="00795C4F"/>
    <w:rsid w:val="007C2A75"/>
    <w:rsid w:val="007E0FBA"/>
    <w:rsid w:val="007F581C"/>
    <w:rsid w:val="008720DE"/>
    <w:rsid w:val="008A2C4E"/>
    <w:rsid w:val="00937C96"/>
    <w:rsid w:val="009A2856"/>
    <w:rsid w:val="009E36DE"/>
    <w:rsid w:val="00A81AB4"/>
    <w:rsid w:val="00AB3D25"/>
    <w:rsid w:val="00AC444A"/>
    <w:rsid w:val="00B02997"/>
    <w:rsid w:val="00B1390F"/>
    <w:rsid w:val="00B55A18"/>
    <w:rsid w:val="00BB6482"/>
    <w:rsid w:val="00BD1D02"/>
    <w:rsid w:val="00CD446F"/>
    <w:rsid w:val="00D14AC9"/>
    <w:rsid w:val="00D22D88"/>
    <w:rsid w:val="00D878BC"/>
    <w:rsid w:val="00DA4E0A"/>
    <w:rsid w:val="00DB4D1F"/>
    <w:rsid w:val="00DE5AA4"/>
    <w:rsid w:val="00F34286"/>
    <w:rsid w:val="00F54F27"/>
    <w:rsid w:val="00F56041"/>
    <w:rsid w:val="00F6399F"/>
    <w:rsid w:val="00F93D9A"/>
    <w:rsid w:val="00FB0A75"/>
    <w:rsid w:val="00FF3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spacing w:after="180"/>
      <w:textAlignment w:val="baseline"/>
    </w:pPr>
    <w:rPr>
      <w:sz w:val="22"/>
      <w:lang w:val="en-GB" w:eastAsia="en-US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spacing w:before="120" w:after="60"/>
      <w:outlineLvl w:val="2"/>
    </w:pPr>
    <w:rPr>
      <w:b/>
      <w:sz w:val="24"/>
    </w:rPr>
  </w:style>
  <w:style w:type="paragraph" w:styleId="Heading4">
    <w:name w:val="heading 4"/>
    <w:basedOn w:val="Normal"/>
    <w:next w:val="Normal"/>
    <w:qFormat/>
    <w:pPr>
      <w:keepNext/>
      <w:spacing w:before="60" w:after="0"/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nner">
    <w:name w:val="Banner"/>
    <w:basedOn w:val="Normal"/>
    <w:pPr>
      <w:spacing w:before="120" w:after="120"/>
    </w:pPr>
    <w:rPr>
      <w:rFonts w:ascii="Verdana" w:hAnsi="Verdana"/>
      <w:sz w:val="24"/>
    </w:rPr>
  </w:style>
  <w:style w:type="paragraph" w:customStyle="1" w:styleId="DefnList">
    <w:name w:val="DefnList"/>
    <w:basedOn w:val="Normal"/>
    <w:pPr>
      <w:tabs>
        <w:tab w:val="left" w:pos="4820"/>
      </w:tabs>
      <w:spacing w:before="120"/>
      <w:ind w:left="1560" w:hanging="1560"/>
    </w:pPr>
  </w:style>
  <w:style w:type="paragraph" w:customStyle="1" w:styleId="Exptname">
    <w:name w:val="Exptname"/>
    <w:basedOn w:val="Normal"/>
    <w:pPr>
      <w:spacing w:before="240" w:after="240"/>
      <w:jc w:val="center"/>
    </w:pPr>
    <w:rPr>
      <w:rFonts w:ascii="Verdana" w:hAnsi="Verdana"/>
      <w:b/>
      <w:sz w:val="32"/>
    </w:rPr>
  </w:style>
  <w:style w:type="paragraph" w:customStyle="1" w:styleId="TopBar">
    <w:name w:val="TopBar"/>
    <w:basedOn w:val="Normal"/>
    <w:pPr>
      <w:tabs>
        <w:tab w:val="right" w:pos="8505"/>
      </w:tabs>
      <w:spacing w:after="0"/>
    </w:pPr>
    <w:rPr>
      <w:sz w:val="20"/>
    </w:rPr>
  </w:style>
  <w:style w:type="paragraph" w:styleId="Footer">
    <w:name w:val="footer"/>
    <w:basedOn w:val="Normal"/>
    <w:pPr>
      <w:tabs>
        <w:tab w:val="center" w:pos="4253"/>
        <w:tab w:val="right" w:pos="8505"/>
      </w:tabs>
    </w:pPr>
    <w:rPr>
      <w:rFonts w:ascii="Verdana" w:hAnsi="Verdana"/>
      <w:sz w:val="16"/>
    </w:rPr>
  </w:style>
  <w:style w:type="character" w:styleId="PageNumber">
    <w:name w:val="page number"/>
    <w:rPr>
      <w:sz w:val="20"/>
    </w:rPr>
  </w:style>
  <w:style w:type="paragraph" w:styleId="Caption">
    <w:name w:val="caption"/>
    <w:basedOn w:val="Normal"/>
    <w:next w:val="Normal"/>
    <w:qFormat/>
    <w:pPr>
      <w:spacing w:before="120" w:after="120"/>
      <w:ind w:left="567"/>
    </w:pPr>
  </w:style>
  <w:style w:type="paragraph" w:customStyle="1" w:styleId="Drawing">
    <w:name w:val="Drawing"/>
    <w:basedOn w:val="Normal"/>
    <w:next w:val="Caption"/>
    <w:pPr>
      <w:keepNext/>
      <w:spacing w:before="120" w:after="0"/>
      <w:jc w:val="center"/>
    </w:pPr>
  </w:style>
  <w:style w:type="paragraph" w:customStyle="1" w:styleId="Equation">
    <w:name w:val="Equation"/>
    <w:basedOn w:val="Normal"/>
    <w:next w:val="Normal"/>
    <w:pPr>
      <w:spacing w:after="120"/>
      <w:jc w:val="center"/>
    </w:pPr>
  </w:style>
  <w:style w:type="paragraph" w:customStyle="1" w:styleId="Procstep">
    <w:name w:val="Procstep"/>
    <w:basedOn w:val="Heading3"/>
    <w:next w:val="Normal"/>
    <w:pPr>
      <w:numPr>
        <w:numId w:val="1"/>
      </w:numPr>
    </w:p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pPr>
      <w:spacing w:before="120" w:after="120"/>
    </w:pPr>
    <w:rPr>
      <w:bCs/>
      <w:sz w:val="24"/>
    </w:rPr>
  </w:style>
  <w:style w:type="paragraph" w:styleId="ListParagraph">
    <w:name w:val="List Paragraph"/>
    <w:basedOn w:val="Normal"/>
    <w:uiPriority w:val="34"/>
    <w:qFormat/>
    <w:rsid w:val="00F5604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56041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6041"/>
    <w:rPr>
      <w:rFonts w:ascii="Tahoma" w:hAnsi="Tahoma" w:cs="Tahoma"/>
      <w:sz w:val="16"/>
      <w:szCs w:val="16"/>
      <w:lang w:val="en-GB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spacing w:after="180"/>
      <w:textAlignment w:val="baseline"/>
    </w:pPr>
    <w:rPr>
      <w:sz w:val="22"/>
      <w:lang w:val="en-GB" w:eastAsia="en-US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spacing w:before="120" w:after="60"/>
      <w:outlineLvl w:val="2"/>
    </w:pPr>
    <w:rPr>
      <w:b/>
      <w:sz w:val="24"/>
    </w:rPr>
  </w:style>
  <w:style w:type="paragraph" w:styleId="Heading4">
    <w:name w:val="heading 4"/>
    <w:basedOn w:val="Normal"/>
    <w:next w:val="Normal"/>
    <w:qFormat/>
    <w:pPr>
      <w:keepNext/>
      <w:spacing w:before="60" w:after="0"/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nner">
    <w:name w:val="Banner"/>
    <w:basedOn w:val="Normal"/>
    <w:pPr>
      <w:spacing w:before="120" w:after="120"/>
    </w:pPr>
    <w:rPr>
      <w:rFonts w:ascii="Verdana" w:hAnsi="Verdana"/>
      <w:sz w:val="24"/>
    </w:rPr>
  </w:style>
  <w:style w:type="paragraph" w:customStyle="1" w:styleId="DefnList">
    <w:name w:val="DefnList"/>
    <w:basedOn w:val="Normal"/>
    <w:pPr>
      <w:tabs>
        <w:tab w:val="left" w:pos="4820"/>
      </w:tabs>
      <w:spacing w:before="120"/>
      <w:ind w:left="1560" w:hanging="1560"/>
    </w:pPr>
  </w:style>
  <w:style w:type="paragraph" w:customStyle="1" w:styleId="Exptname">
    <w:name w:val="Exptname"/>
    <w:basedOn w:val="Normal"/>
    <w:pPr>
      <w:spacing w:before="240" w:after="240"/>
      <w:jc w:val="center"/>
    </w:pPr>
    <w:rPr>
      <w:rFonts w:ascii="Verdana" w:hAnsi="Verdana"/>
      <w:b/>
      <w:sz w:val="32"/>
    </w:rPr>
  </w:style>
  <w:style w:type="paragraph" w:customStyle="1" w:styleId="TopBar">
    <w:name w:val="TopBar"/>
    <w:basedOn w:val="Normal"/>
    <w:pPr>
      <w:tabs>
        <w:tab w:val="right" w:pos="8505"/>
      </w:tabs>
      <w:spacing w:after="0"/>
    </w:pPr>
    <w:rPr>
      <w:sz w:val="20"/>
    </w:rPr>
  </w:style>
  <w:style w:type="paragraph" w:styleId="Footer">
    <w:name w:val="footer"/>
    <w:basedOn w:val="Normal"/>
    <w:pPr>
      <w:tabs>
        <w:tab w:val="center" w:pos="4253"/>
        <w:tab w:val="right" w:pos="8505"/>
      </w:tabs>
    </w:pPr>
    <w:rPr>
      <w:rFonts w:ascii="Verdana" w:hAnsi="Verdana"/>
      <w:sz w:val="16"/>
    </w:rPr>
  </w:style>
  <w:style w:type="character" w:styleId="PageNumber">
    <w:name w:val="page number"/>
    <w:rPr>
      <w:sz w:val="20"/>
    </w:rPr>
  </w:style>
  <w:style w:type="paragraph" w:styleId="Caption">
    <w:name w:val="caption"/>
    <w:basedOn w:val="Normal"/>
    <w:next w:val="Normal"/>
    <w:qFormat/>
    <w:pPr>
      <w:spacing w:before="120" w:after="120"/>
      <w:ind w:left="567"/>
    </w:pPr>
  </w:style>
  <w:style w:type="paragraph" w:customStyle="1" w:styleId="Drawing">
    <w:name w:val="Drawing"/>
    <w:basedOn w:val="Normal"/>
    <w:next w:val="Caption"/>
    <w:pPr>
      <w:keepNext/>
      <w:spacing w:before="120" w:after="0"/>
      <w:jc w:val="center"/>
    </w:pPr>
  </w:style>
  <w:style w:type="paragraph" w:customStyle="1" w:styleId="Equation">
    <w:name w:val="Equation"/>
    <w:basedOn w:val="Normal"/>
    <w:next w:val="Normal"/>
    <w:pPr>
      <w:spacing w:after="120"/>
      <w:jc w:val="center"/>
    </w:pPr>
  </w:style>
  <w:style w:type="paragraph" w:customStyle="1" w:styleId="Procstep">
    <w:name w:val="Procstep"/>
    <w:basedOn w:val="Heading3"/>
    <w:next w:val="Normal"/>
    <w:pPr>
      <w:numPr>
        <w:numId w:val="1"/>
      </w:numPr>
    </w:p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pPr>
      <w:spacing w:before="120" w:after="120"/>
    </w:pPr>
    <w:rPr>
      <w:bCs/>
      <w:sz w:val="24"/>
    </w:rPr>
  </w:style>
  <w:style w:type="paragraph" w:styleId="ListParagraph">
    <w:name w:val="List Paragraph"/>
    <w:basedOn w:val="Normal"/>
    <w:uiPriority w:val="34"/>
    <w:qFormat/>
    <w:rsid w:val="00F5604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56041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6041"/>
    <w:rPr>
      <w:rFonts w:ascii="Tahoma" w:hAnsi="Tahoma" w:cs="Tahoma"/>
      <w:sz w:val="16"/>
      <w:szCs w:val="16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bmulkeen\Application%20Data\Microsoft\Templates\labexpt2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labexpt2.dot</Template>
  <TotalTime>3</TotalTime>
  <Pages>1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EEEN40280 Report</vt:lpstr>
    </vt:vector>
  </TitlesOfParts>
  <Company>University College Dublin</Company>
  <LinksUpToDate>false</LinksUpToDate>
  <CharactersWithSpaces>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EEEN40280 Report</dc:title>
  <dc:creator>Brian Mulkeen</dc:creator>
  <cp:lastModifiedBy>Brian Mulkeen</cp:lastModifiedBy>
  <cp:revision>3</cp:revision>
  <cp:lastPrinted>2019-02-27T16:58:00Z</cp:lastPrinted>
  <dcterms:created xsi:type="dcterms:W3CDTF">2019-02-27T16:58:00Z</dcterms:created>
  <dcterms:modified xsi:type="dcterms:W3CDTF">2019-03-20T09:54:00Z</dcterms:modified>
</cp:coreProperties>
</file>